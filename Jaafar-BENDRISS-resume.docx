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E39" w:rsidRDefault="00BD69E5">
      <w:pPr>
        <w:pStyle w:val="Title"/>
      </w:pPr>
      <w:sdt>
        <w:sdtPr>
          <w:alias w:val="Author"/>
          <w:tag w:val=""/>
          <w:id w:val="1246310863"/>
          <w:placeholder>
            <w:docPart w:val="80F8C5A440C9463794FF5E03359DB67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7668D7">
            <w:rPr>
              <w:lang w:val="fr-FR"/>
            </w:rPr>
            <w:t>jaafar</w:t>
          </w:r>
        </w:sdtContent>
      </w:sdt>
      <w:r w:rsidR="007668D7">
        <w:t xml:space="preserve"> BENDRISS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657"/>
        <w:gridCol w:w="7415"/>
      </w:tblGrid>
      <w:tr w:rsidR="00270E39" w:rsidTr="00270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270E39" w:rsidRDefault="00270E39"/>
        </w:tc>
        <w:tc>
          <w:tcPr>
            <w:tcW w:w="4087" w:type="pct"/>
          </w:tcPr>
          <w:p w:rsidR="00270E39" w:rsidRDefault="00270E39"/>
        </w:tc>
      </w:tr>
      <w:tr w:rsidR="00270E39" w:rsidRPr="007668D7" w:rsidTr="00270E39">
        <w:tc>
          <w:tcPr>
            <w:tcW w:w="913" w:type="pct"/>
          </w:tcPr>
          <w:p w:rsidR="00270E39" w:rsidRDefault="00270E39"/>
        </w:tc>
        <w:tc>
          <w:tcPr>
            <w:tcW w:w="4087" w:type="pct"/>
          </w:tcPr>
          <w:p w:rsidR="00396644" w:rsidRPr="007668D7" w:rsidRDefault="007668D7" w:rsidP="007668D7">
            <w:pPr>
              <w:pStyle w:val="ContactInfo"/>
              <w:rPr>
                <w:lang w:val="fr-FR"/>
              </w:rPr>
            </w:pPr>
            <w:r w:rsidRPr="007668D7">
              <w:rPr>
                <w:lang w:val="fr-FR"/>
              </w:rPr>
              <w:t>22 rue Blanchard, Fontenay-aux-Roses,</w:t>
            </w:r>
            <w:r>
              <w:rPr>
                <w:lang w:val="fr-FR"/>
              </w:rPr>
              <w:t xml:space="preserve"> 92260,</w:t>
            </w:r>
            <w:r w:rsidRPr="007668D7">
              <w:rPr>
                <w:lang w:val="fr-FR"/>
              </w:rPr>
              <w:t xml:space="preserve"> FRANCE</w:t>
            </w:r>
            <w:r w:rsidR="00BD69E5" w:rsidRPr="007668D7">
              <w:rPr>
                <w:lang w:val="fr-FR"/>
              </w:rPr>
              <w:t> </w:t>
            </w:r>
            <w:r w:rsidRPr="007668D7">
              <w:rPr>
                <w:color w:val="A6A6A6" w:themeColor="background1" w:themeShade="A6"/>
                <w:lang w:val="fr-FR"/>
              </w:rPr>
              <w:t>|</w:t>
            </w:r>
            <w:r w:rsidRPr="007668D7">
              <w:rPr>
                <w:lang w:val="fr-FR"/>
              </w:rPr>
              <w:t> </w:t>
            </w:r>
            <w:r>
              <w:rPr>
                <w:lang w:val="fr-FR"/>
              </w:rPr>
              <w:t xml:space="preserve">++ </w:t>
            </w:r>
            <w:r w:rsidRPr="007668D7">
              <w:rPr>
                <w:lang w:val="fr-FR"/>
              </w:rPr>
              <w:t>33-646-85</w:t>
            </w:r>
            <w:r>
              <w:rPr>
                <w:lang w:val="fr-FR"/>
              </w:rPr>
              <w:t>-</w:t>
            </w:r>
            <w:r w:rsidRPr="007668D7">
              <w:rPr>
                <w:lang w:val="fr-FR"/>
              </w:rPr>
              <w:t>67</w:t>
            </w:r>
            <w:r>
              <w:rPr>
                <w:lang w:val="fr-FR"/>
              </w:rPr>
              <w:t>-</w:t>
            </w:r>
            <w:r w:rsidRPr="007668D7">
              <w:rPr>
                <w:lang w:val="fr-FR"/>
              </w:rPr>
              <w:t>14</w:t>
            </w:r>
            <w:r w:rsidR="00BD69E5" w:rsidRPr="007668D7">
              <w:rPr>
                <w:lang w:val="fr-FR"/>
              </w:rPr>
              <w:t> </w:t>
            </w:r>
            <w:r w:rsidR="00BD69E5" w:rsidRPr="007668D7">
              <w:rPr>
                <w:color w:val="A6A6A6" w:themeColor="background1" w:themeShade="A6"/>
                <w:lang w:val="fr-FR"/>
              </w:rPr>
              <w:t>|</w:t>
            </w:r>
            <w:r w:rsidR="00BD69E5" w:rsidRPr="007668D7">
              <w:rPr>
                <w:lang w:val="fr-FR"/>
              </w:rPr>
              <w:t> </w:t>
            </w:r>
            <w:hyperlink r:id="rId8" w:history="1">
              <w:r w:rsidR="00B54D2B" w:rsidRPr="006853EC">
                <w:rPr>
                  <w:rStyle w:val="Hyperlink"/>
                  <w:lang w:val="fr-FR"/>
                </w:rPr>
                <w:t>bendriss-jaafar@live.fr</w:t>
              </w:r>
            </w:hyperlink>
            <w:r w:rsidR="00396644">
              <w:rPr>
                <w:lang w:val="fr-FR"/>
              </w:rPr>
              <w:t xml:space="preserve"> </w:t>
            </w:r>
            <w:hyperlink r:id="rId9" w:history="1">
              <w:r w:rsidR="00396644" w:rsidRPr="006853EC">
                <w:rPr>
                  <w:rStyle w:val="Hyperlink"/>
                  <w:lang w:val="fr-FR"/>
                </w:rPr>
                <w:t>https://fr.linkedin.com/in/bendriss-jaafar-41992552</w:t>
              </w:r>
            </w:hyperlink>
          </w:p>
        </w:tc>
      </w:tr>
    </w:tbl>
    <w:p w:rsidR="00270E39" w:rsidRDefault="008C1CFB">
      <w:pPr>
        <w:pStyle w:val="SectionHeading"/>
      </w:pPr>
      <w:r>
        <w:t>Engineer, Ph.D. CANDIDATE in NETWORKING and Computer science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1657"/>
        <w:gridCol w:w="7415"/>
      </w:tblGrid>
      <w:tr w:rsidR="00270E39" w:rsidTr="00270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270E39" w:rsidRDefault="00270E39"/>
        </w:tc>
        <w:tc>
          <w:tcPr>
            <w:tcW w:w="4087" w:type="pct"/>
          </w:tcPr>
          <w:p w:rsidR="00270E39" w:rsidRDefault="00270E39"/>
        </w:tc>
      </w:tr>
      <w:tr w:rsidR="00270E39" w:rsidTr="00270E39">
        <w:tc>
          <w:tcPr>
            <w:tcW w:w="913" w:type="pct"/>
          </w:tcPr>
          <w:p w:rsidR="00270E39" w:rsidRDefault="00270E39"/>
        </w:tc>
        <w:tc>
          <w:tcPr>
            <w:tcW w:w="4087" w:type="pct"/>
          </w:tcPr>
          <w:p w:rsidR="00270E39" w:rsidRDefault="00BD69E5">
            <w:sdt>
              <w:sdtPr>
                <w:id w:val="396481143"/>
                <w:placeholder>
                  <w:docPart w:val="A80A0D78024B48F1B7CE451DE879690E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Check out the quick tips below to help you get started. To replace tip text with your own, just click it and start typing.</w:t>
                </w:r>
              </w:sdtContent>
            </w:sdt>
          </w:p>
          <w:p w:rsidR="00B5569C" w:rsidRDefault="00B5569C"/>
          <w:p w:rsidR="00B5569C" w:rsidRDefault="00B5569C">
            <w:r>
              <w:t xml:space="preserve">Networking </w:t>
            </w:r>
            <w:r w:rsidR="00004FD2">
              <w:t>Research;</w:t>
            </w:r>
            <w:r>
              <w:rPr>
                <w:rFonts w:cstheme="minorHAnsi"/>
              </w:rPr>
              <w:t xml:space="preserve"> </w:t>
            </w:r>
            <w:r>
              <w:t xml:space="preserve">Machine </w:t>
            </w:r>
            <w:r w:rsidR="00415208">
              <w:t>Learning;</w:t>
            </w:r>
            <w:r>
              <w:t xml:space="preserve"> </w:t>
            </w:r>
            <w:r w:rsidR="00D0760A">
              <w:t xml:space="preserve">Computer </w:t>
            </w:r>
            <w:r w:rsidR="00415208">
              <w:t>science;</w:t>
            </w:r>
            <w:r w:rsidR="00D0760A">
              <w:t xml:space="preserve"> Information </w:t>
            </w:r>
            <w:proofErr w:type="gramStart"/>
            <w:r w:rsidR="00D0760A">
              <w:t>Technology ;</w:t>
            </w:r>
            <w:proofErr w:type="gramEnd"/>
            <w:r w:rsidR="00D0760A">
              <w:t xml:space="preserve"> Programm</w:t>
            </w:r>
            <w:r w:rsidR="00415208">
              <w:t>able Networks ; Telecom ; NFV/</w:t>
            </w:r>
            <w:r w:rsidR="00D0760A">
              <w:t>SDN ; Service Level Agreement ; QoS ; Cloud Computing</w:t>
            </w:r>
            <w:r>
              <w:t xml:space="preserve"> </w:t>
            </w:r>
            <w:r w:rsidR="00004FD2">
              <w:t>; Science &amp; Technology</w:t>
            </w:r>
          </w:p>
        </w:tc>
      </w:tr>
    </w:tbl>
    <w:p w:rsidR="00270E39" w:rsidRDefault="00BD69E5">
      <w:pPr>
        <w:pStyle w:val="SectionHeading"/>
      </w:pPr>
      <w:r>
        <w:t>Computer Skills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1657"/>
        <w:gridCol w:w="7415"/>
      </w:tblGrid>
      <w:tr w:rsidR="00270E39" w:rsidTr="00270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270E39" w:rsidRDefault="00270E39"/>
        </w:tc>
        <w:tc>
          <w:tcPr>
            <w:tcW w:w="4087" w:type="pct"/>
          </w:tcPr>
          <w:p w:rsidR="00270E39" w:rsidRDefault="00270E39"/>
        </w:tc>
      </w:tr>
      <w:tr w:rsidR="00270E39" w:rsidTr="00270E39">
        <w:tc>
          <w:tcPr>
            <w:tcW w:w="913" w:type="pct"/>
          </w:tcPr>
          <w:p w:rsidR="00270E39" w:rsidRDefault="00270E39"/>
        </w:tc>
        <w:tc>
          <w:tcPr>
            <w:tcW w:w="4087" w:type="pct"/>
          </w:tcPr>
          <w:p w:rsidR="00270E39" w:rsidRDefault="00BD69E5">
            <w:pPr>
              <w:pStyle w:val="Subsection"/>
            </w:pPr>
            <w:r>
              <w:t>Languages</w:t>
            </w:r>
          </w:p>
          <w:p w:rsidR="00270E39" w:rsidRDefault="008C1CFB" w:rsidP="008C1CFB">
            <w:pPr>
              <w:pStyle w:val="ListBullet"/>
            </w:pPr>
            <w:r>
              <w:t>French, native speaker</w:t>
            </w:r>
          </w:p>
          <w:p w:rsidR="008C1CFB" w:rsidRDefault="008C1CFB" w:rsidP="008C1CFB">
            <w:pPr>
              <w:pStyle w:val="ListBullet"/>
            </w:pPr>
            <w:r>
              <w:t>English advanced - C2 level - link</w:t>
            </w:r>
          </w:p>
        </w:tc>
      </w:tr>
      <w:sdt>
        <w:sdtPr>
          <w:id w:val="1857463929"/>
          <w15:repeatingSection/>
        </w:sdtPr>
        <w:sdtEndPr/>
        <w:sdtContent>
          <w:sdt>
            <w:sdtPr>
              <w:id w:val="2011181661"/>
              <w:placeholder>
                <w:docPart w:val="E0C4F24B07064761A5E18938421144C3"/>
              </w:placeholder>
              <w15:repeatingSectionItem/>
            </w:sdtPr>
            <w:sdtEndPr/>
            <w:sdtContent>
              <w:tr w:rsidR="00270E39" w:rsidTr="00270E39">
                <w:tc>
                  <w:tcPr>
                    <w:tcW w:w="913" w:type="pct"/>
                  </w:tcPr>
                  <w:p w:rsidR="00270E39" w:rsidRDefault="00270E39"/>
                </w:tc>
                <w:tc>
                  <w:tcPr>
                    <w:tcW w:w="4087" w:type="pct"/>
                  </w:tcPr>
                  <w:p w:rsidR="00270E39" w:rsidRDefault="00BD69E5">
                    <w:pPr>
                      <w:pStyle w:val="Subsection"/>
                    </w:pPr>
                    <w:r>
                      <w:t>Software</w:t>
                    </w:r>
                  </w:p>
                  <w:p w:rsidR="008C1CFB" w:rsidRDefault="008C1CFB" w:rsidP="008C1CFB">
                    <w:pPr>
                      <w:pStyle w:val="ListBullet"/>
                    </w:pPr>
                    <w:r>
                      <w:t xml:space="preserve">Linux, Databases (SQL, </w:t>
                    </w:r>
                    <w:proofErr w:type="spellStart"/>
                    <w:r>
                      <w:t>InfluxDB</w:t>
                    </w:r>
                    <w:proofErr w:type="spellEnd"/>
                    <w:r>
                      <w:t xml:space="preserve">, UML, Oracle), Programming (Python, PHP, JAVA, </w:t>
                    </w:r>
                    <w:proofErr w:type="gramStart"/>
                    <w:r>
                      <w:t>C++,</w:t>
                    </w:r>
                    <w:proofErr w:type="spellStart"/>
                    <w:r>
                      <w:t>Matlab</w:t>
                    </w:r>
                    <w:proofErr w:type="spellEnd"/>
                    <w:proofErr w:type="gramEnd"/>
                    <w:r>
                      <w:t>)</w:t>
                    </w:r>
                    <w:r w:rsidR="00B54D2B">
                      <w:t xml:space="preserve">, </w:t>
                    </w:r>
                    <w:proofErr w:type="spellStart"/>
                    <w:r w:rsidR="00B54D2B">
                      <w:t>Ansible</w:t>
                    </w:r>
                    <w:proofErr w:type="spellEnd"/>
                  </w:p>
                  <w:p w:rsidR="008C1CFB" w:rsidRDefault="008C1CFB" w:rsidP="008C1CFB">
                    <w:pPr>
                      <w:pStyle w:val="ListBullet"/>
                    </w:pPr>
                    <w:r>
                      <w:t xml:space="preserve">Machine Learning, link </w:t>
                    </w:r>
                  </w:p>
                  <w:p w:rsidR="00270E39" w:rsidRDefault="00437ABC" w:rsidP="008C1CFB">
                    <w:pPr>
                      <w:pStyle w:val="ListBullet"/>
                    </w:pPr>
                    <w:r>
                      <w:t xml:space="preserve">Networking, </w:t>
                    </w:r>
                    <w:proofErr w:type="spellStart"/>
                    <w:r>
                      <w:t>Openstack</w:t>
                    </w:r>
                    <w:proofErr w:type="spellEnd"/>
                    <w:r>
                      <w:t>, NFV (</w:t>
                    </w:r>
                    <w:r w:rsidR="008C1CFB">
                      <w:t>OPNFV,</w:t>
                    </w:r>
                    <w:r>
                      <w:t xml:space="preserve"> ETSI Framework),</w:t>
                    </w:r>
                    <w:r w:rsidR="008C1CFB">
                      <w:t xml:space="preserve"> SDN (</w:t>
                    </w:r>
                    <w:proofErr w:type="spellStart"/>
                    <w:r w:rsidR="008C1CFB">
                      <w:t>Opendaylight</w:t>
                    </w:r>
                    <w:proofErr w:type="spellEnd"/>
                    <w:r w:rsidR="008C1CFB">
                      <w:t>),</w:t>
                    </w:r>
                    <w:r w:rsidR="00B54D2B">
                      <w:t xml:space="preserve"> Vagrant, </w:t>
                    </w:r>
                    <w:proofErr w:type="spellStart"/>
                    <w:r w:rsidR="00B54D2B">
                      <w:t>Virtualbox</w:t>
                    </w:r>
                    <w:proofErr w:type="spellEnd"/>
                    <w:r w:rsidR="00B54D2B">
                      <w:t>, VMware</w:t>
                    </w:r>
                    <w:r w:rsidR="00E55595">
                      <w:t xml:space="preserve">, </w:t>
                    </w:r>
                    <w:proofErr w:type="spellStart"/>
                    <w:r w:rsidR="00E55595">
                      <w:t>Monasca</w:t>
                    </w:r>
                    <w:proofErr w:type="spellEnd"/>
                  </w:p>
                </w:tc>
              </w:tr>
            </w:sdtContent>
          </w:sdt>
        </w:sdtContent>
      </w:sdt>
    </w:tbl>
    <w:p w:rsidR="00270E39" w:rsidRDefault="00BD69E5">
      <w:pPr>
        <w:pStyle w:val="SectionHeading"/>
      </w:pPr>
      <w:r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657"/>
        <w:gridCol w:w="7415"/>
      </w:tblGrid>
      <w:tr w:rsidR="00270E39" w:rsidTr="00270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270E39" w:rsidRDefault="00270E39">
            <w:pPr>
              <w:spacing w:line="240" w:lineRule="auto"/>
            </w:pPr>
          </w:p>
        </w:tc>
        <w:tc>
          <w:tcPr>
            <w:tcW w:w="4087" w:type="pct"/>
          </w:tcPr>
          <w:p w:rsidR="00270E39" w:rsidRDefault="00270E39">
            <w:pPr>
              <w:spacing w:line="240" w:lineRule="auto"/>
            </w:pPr>
          </w:p>
        </w:tc>
      </w:tr>
      <w:tr w:rsidR="00270E39" w:rsidTr="00270E39">
        <w:tc>
          <w:tcPr>
            <w:tcW w:w="913" w:type="pct"/>
          </w:tcPr>
          <w:p w:rsidR="00270E39" w:rsidRDefault="00437ABC" w:rsidP="00437ABC">
            <w:pPr>
              <w:pStyle w:val="Date"/>
            </w:pPr>
            <w:r>
              <w:t>2015-2018</w:t>
            </w:r>
          </w:p>
        </w:tc>
        <w:tc>
          <w:tcPr>
            <w:tcW w:w="4087" w:type="pct"/>
          </w:tcPr>
          <w:p w:rsidR="00270E39" w:rsidRDefault="00DD3F30">
            <w:pPr>
              <w:pStyle w:val="Subsection"/>
            </w:pPr>
            <w:r>
              <w:t xml:space="preserve">Ph.D. </w:t>
            </w:r>
            <w:proofErr w:type="gramStart"/>
            <w:r>
              <w:t>Candidate</w:t>
            </w:r>
            <w:r w:rsidR="00BD69E5">
              <w:t>,  </w:t>
            </w:r>
            <w:r>
              <w:rPr>
                <w:rStyle w:val="Emphasis"/>
              </w:rPr>
              <w:t>Orange</w:t>
            </w:r>
            <w:proofErr w:type="gramEnd"/>
            <w:r w:rsidR="00B5569C">
              <w:rPr>
                <w:rStyle w:val="Emphasis"/>
              </w:rPr>
              <w:t>, Paris</w:t>
            </w:r>
          </w:p>
          <w:sdt>
            <w:sdtPr>
              <w:id w:val="-513455036"/>
              <w:placeholder>
                <w:docPart w:val="9153766FC96847AF981BF6699FEEF2A1"/>
              </w:placeholder>
              <w:temporary/>
              <w:showingPlcHdr/>
              <w15:appearance w15:val="hidden"/>
            </w:sdtPr>
            <w:sdtEndPr/>
            <w:sdtContent>
              <w:p w:rsidR="00270E39" w:rsidRDefault="00BD69E5">
                <w:pPr>
                  <w:pStyle w:val="ListBullet"/>
                </w:pPr>
                <w:r>
                  <w:t>This is the place for a brief summary of your key responsibilities and most stellar accomplishments.</w:t>
                </w:r>
              </w:p>
            </w:sdtContent>
          </w:sdt>
        </w:tc>
      </w:tr>
      <w:sdt>
        <w:sdtPr>
          <w:rPr>
            <w:color w:val="595959" w:themeColor="text1" w:themeTint="A6"/>
          </w:rPr>
          <w:id w:val="-1144189173"/>
          <w15:repeatingSection/>
        </w:sdtPr>
        <w:sdtEndPr/>
        <w:sdtContent>
          <w:sdt>
            <w:sdtPr>
              <w:rPr>
                <w:color w:val="595959" w:themeColor="text1" w:themeTint="A6"/>
              </w:rPr>
              <w:id w:val="-693077924"/>
              <w:placeholder>
                <w:docPart w:val="E0C4F24B07064761A5E18938421144C3"/>
              </w:placeholder>
              <w15:repeatingSectionItem/>
            </w:sdtPr>
            <w:sdtEndPr/>
            <w:sdtContent>
              <w:tr w:rsidR="00270E39" w:rsidTr="00270E39">
                <w:tc>
                  <w:tcPr>
                    <w:tcW w:w="913" w:type="pct"/>
                  </w:tcPr>
                  <w:p w:rsidR="00270E39" w:rsidRDefault="00437ABC" w:rsidP="00437ABC">
                    <w:pPr>
                      <w:pStyle w:val="Date"/>
                    </w:pPr>
                    <w:r>
                      <w:t>2014</w:t>
                    </w:r>
                  </w:p>
                </w:tc>
                <w:tc>
                  <w:tcPr>
                    <w:tcW w:w="4087" w:type="pct"/>
                  </w:tcPr>
                  <w:p w:rsidR="00270E39" w:rsidRPr="00DD3F30" w:rsidRDefault="00DD3F30">
                    <w:pPr>
                      <w:pStyle w:val="Subsection"/>
                      <w:rPr>
                        <w:lang w:val="fr-FR"/>
                      </w:rPr>
                    </w:pPr>
                    <w:proofErr w:type="spellStart"/>
                    <w:proofErr w:type="gramStart"/>
                    <w:r w:rsidRPr="00DD3F30">
                      <w:rPr>
                        <w:lang w:val="fr-FR"/>
                      </w:rPr>
                      <w:t>Intern</w:t>
                    </w:r>
                    <w:r w:rsidR="007F593D">
                      <w:rPr>
                        <w:lang w:val="fr-FR"/>
                      </w:rPr>
                      <w:t>ship</w:t>
                    </w:r>
                    <w:proofErr w:type="spellEnd"/>
                    <w:r w:rsidR="00BD69E5" w:rsidRPr="00DD3F30">
                      <w:rPr>
                        <w:lang w:val="fr-FR"/>
                      </w:rPr>
                      <w:t>,  </w:t>
                    </w:r>
                    <w:r w:rsidRPr="00DD3F30">
                      <w:rPr>
                        <w:rStyle w:val="Emphasis"/>
                        <w:lang w:val="fr-FR"/>
                      </w:rPr>
                      <w:t>Laboratoire</w:t>
                    </w:r>
                    <w:proofErr w:type="gramEnd"/>
                    <w:r w:rsidRPr="00DD3F30">
                      <w:rPr>
                        <w:rStyle w:val="Emphasis"/>
                        <w:lang w:val="fr-FR"/>
                      </w:rPr>
                      <w:t xml:space="preserve"> Informatique de Paris VI</w:t>
                    </w:r>
                    <w:r w:rsidR="00B5569C">
                      <w:rPr>
                        <w:rStyle w:val="Emphasis"/>
                        <w:lang w:val="fr-FR"/>
                      </w:rPr>
                      <w:t xml:space="preserve"> </w:t>
                    </w:r>
                  </w:p>
                  <w:sdt>
                    <w:sdtPr>
                      <w:id w:val="864089865"/>
                      <w:placeholder>
                        <w:docPart w:val="9153766FC96847AF981BF6699FEEF2A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:rsidR="00270E39" w:rsidRDefault="00BD69E5">
                        <w:pPr>
                          <w:pStyle w:val="ListBullet"/>
                        </w:pPr>
                        <w:r>
                          <w:t>This is the</w:t>
                        </w:r>
                        <w:r>
                          <w:t xml:space="preserve"> place for a brief summary of your key responsibilities and most stellar accomplishments.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270E39" w:rsidRDefault="00BD69E5">
      <w:pPr>
        <w:pStyle w:val="SectionHeading"/>
      </w:pPr>
      <w:r>
        <w:t>Education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270E39" w:rsidTr="00270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270E39" w:rsidRDefault="00270E39">
            <w:pPr>
              <w:spacing w:line="240" w:lineRule="auto"/>
            </w:pPr>
          </w:p>
        </w:tc>
        <w:tc>
          <w:tcPr>
            <w:tcW w:w="4087" w:type="pct"/>
          </w:tcPr>
          <w:p w:rsidR="00270E39" w:rsidRDefault="00270E39">
            <w:pPr>
              <w:spacing w:line="240" w:lineRule="auto"/>
            </w:pPr>
          </w:p>
        </w:tc>
      </w:tr>
      <w:tr w:rsidR="00270E39" w:rsidTr="00270E39">
        <w:tc>
          <w:tcPr>
            <w:tcW w:w="913" w:type="pct"/>
          </w:tcPr>
          <w:p w:rsidR="00270E39" w:rsidRDefault="00DD3F30" w:rsidP="00DD3F30">
            <w:pPr>
              <w:pStyle w:val="Date"/>
            </w:pPr>
            <w:r>
              <w:t>2015-2018</w:t>
            </w:r>
          </w:p>
        </w:tc>
        <w:tc>
          <w:tcPr>
            <w:tcW w:w="4087" w:type="pct"/>
          </w:tcPr>
          <w:p w:rsidR="00270E39" w:rsidRDefault="00DD3F30" w:rsidP="00DD3F30">
            <w:pPr>
              <w:pStyle w:val="Subsection"/>
            </w:pPr>
            <w:r>
              <w:t>Ph.D. in networking an</w:t>
            </w:r>
            <w:bookmarkStart w:id="0" w:name="_GoBack"/>
            <w:bookmarkEnd w:id="0"/>
            <w:r>
              <w:t>d computer science</w:t>
            </w:r>
            <w:r w:rsidR="00BD69E5">
              <w:t>,  </w:t>
            </w:r>
            <w:r>
              <w:rPr>
                <w:rStyle w:val="Emphasis"/>
              </w:rPr>
              <w:t>Telecom Paris</w:t>
            </w:r>
          </w:p>
        </w:tc>
      </w:tr>
      <w:sdt>
        <w:sdtPr>
          <w:id w:val="1945648944"/>
          <w15:repeatingSection/>
        </w:sdtPr>
        <w:sdtEndPr/>
        <w:sdtContent>
          <w:sdt>
            <w:sdtPr>
              <w:id w:val="1768577862"/>
              <w:placeholder>
                <w:docPart w:val="E0C4F24B07064761A5E18938421144C3"/>
              </w:placeholder>
              <w15:repeatingSectionItem/>
            </w:sdtPr>
            <w:sdtEndPr/>
            <w:sdtContent>
              <w:tr w:rsidR="00270E39" w:rsidRPr="00DD3F30" w:rsidTr="00270E39">
                <w:tc>
                  <w:tcPr>
                    <w:tcW w:w="913" w:type="pct"/>
                  </w:tcPr>
                  <w:p w:rsidR="00270E39" w:rsidRDefault="00DD3F30" w:rsidP="00DD3F30">
                    <w:pPr>
                      <w:pStyle w:val="Date"/>
                    </w:pPr>
                    <w:r>
                      <w:t>2011-2014</w:t>
                    </w:r>
                  </w:p>
                </w:tc>
                <w:tc>
                  <w:tcPr>
                    <w:tcW w:w="4087" w:type="pct"/>
                  </w:tcPr>
                  <w:p w:rsidR="00270E39" w:rsidRPr="00DD3F30" w:rsidRDefault="00DD3F30" w:rsidP="00DD3F30">
                    <w:pPr>
                      <w:pStyle w:val="Subsection"/>
                      <w:rPr>
                        <w:lang w:val="fr-FR"/>
                      </w:rPr>
                    </w:pPr>
                    <w:r>
                      <w:t xml:space="preserve">Engineering and master </w:t>
                    </w:r>
                    <w:proofErr w:type="gramStart"/>
                    <w:r>
                      <w:t>degree</w:t>
                    </w:r>
                    <w:r w:rsidR="00BD69E5" w:rsidRPr="00DD3F30">
                      <w:rPr>
                        <w:lang w:val="fr-FR"/>
                      </w:rPr>
                      <w:t>,  </w:t>
                    </w:r>
                    <w:r w:rsidRPr="00DD3F30">
                      <w:rPr>
                        <w:rStyle w:val="Emphasis"/>
                        <w:lang w:val="fr-FR"/>
                      </w:rPr>
                      <w:t>Université</w:t>
                    </w:r>
                    <w:proofErr w:type="gramEnd"/>
                    <w:r w:rsidRPr="00DD3F30">
                      <w:rPr>
                        <w:rStyle w:val="Emphasis"/>
                        <w:lang w:val="fr-FR"/>
                      </w:rPr>
                      <w:t xml:space="preserve"> de Technologie de Troyes</w:t>
                    </w:r>
                  </w:p>
                </w:tc>
              </w:tr>
            </w:sdtContent>
          </w:sdt>
        </w:sdtContent>
      </w:sdt>
    </w:tbl>
    <w:p w:rsidR="00270E39" w:rsidRPr="00DD3F30" w:rsidRDefault="00270E39">
      <w:pPr>
        <w:rPr>
          <w:lang w:val="fr-FR"/>
        </w:rPr>
      </w:pPr>
    </w:p>
    <w:sectPr w:rsidR="00270E39" w:rsidRPr="00DD3F30">
      <w:footerReference w:type="defaul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9E5" w:rsidRDefault="00BD69E5">
      <w:pPr>
        <w:spacing w:after="0"/>
      </w:pPr>
      <w:r>
        <w:separator/>
      </w:r>
    </w:p>
    <w:p w:rsidR="00BD69E5" w:rsidRDefault="00BD69E5"/>
  </w:endnote>
  <w:endnote w:type="continuationSeparator" w:id="0">
    <w:p w:rsidR="00BD69E5" w:rsidRDefault="00BD69E5">
      <w:pPr>
        <w:spacing w:after="0"/>
      </w:pPr>
      <w:r>
        <w:continuationSeparator/>
      </w:r>
    </w:p>
    <w:p w:rsidR="00BD69E5" w:rsidRDefault="00BD69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E39" w:rsidRDefault="00BD69E5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365805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9E5" w:rsidRDefault="00BD69E5">
      <w:pPr>
        <w:spacing w:after="0"/>
      </w:pPr>
      <w:r>
        <w:separator/>
      </w:r>
    </w:p>
    <w:p w:rsidR="00BD69E5" w:rsidRDefault="00BD69E5"/>
  </w:footnote>
  <w:footnote w:type="continuationSeparator" w:id="0">
    <w:p w:rsidR="00BD69E5" w:rsidRDefault="00BD69E5">
      <w:pPr>
        <w:spacing w:after="0"/>
      </w:pPr>
      <w:r>
        <w:continuationSeparator/>
      </w:r>
    </w:p>
    <w:p w:rsidR="00BD69E5" w:rsidRDefault="00BD69E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1NTc0MDYztTA1MLJU0lEKTi0uzszPAykwrAUA0dD6JSwAAAA="/>
  </w:docVars>
  <w:rsids>
    <w:rsidRoot w:val="007668D7"/>
    <w:rsid w:val="00004FD2"/>
    <w:rsid w:val="00270E39"/>
    <w:rsid w:val="00365805"/>
    <w:rsid w:val="00396644"/>
    <w:rsid w:val="00415208"/>
    <w:rsid w:val="00437ABC"/>
    <w:rsid w:val="007668D7"/>
    <w:rsid w:val="007F593D"/>
    <w:rsid w:val="008C1CFB"/>
    <w:rsid w:val="00B54D2B"/>
    <w:rsid w:val="00B5569C"/>
    <w:rsid w:val="00BD69E5"/>
    <w:rsid w:val="00D0760A"/>
    <w:rsid w:val="00DD3F30"/>
    <w:rsid w:val="00DF71E1"/>
    <w:rsid w:val="00E5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50D72"/>
  <w15:chartTrackingRefBased/>
  <w15:docId w15:val="{A59F5AB9-383F-4003-911A-890E0774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character" w:styleId="Hyperlink">
    <w:name w:val="Hyperlink"/>
    <w:basedOn w:val="DefaultParagraphFont"/>
    <w:uiPriority w:val="99"/>
    <w:unhideWhenUsed/>
    <w:rsid w:val="00B54D2B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ndriss-jaafar@live.f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fr.linkedin.com/in/bendriss-jaafar-4199255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afar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F8C5A440C9463794FF5E03359DB6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C1B6D-7E56-4C76-BABE-90EE8FCA617D}"/>
      </w:docPartPr>
      <w:docPartBody>
        <w:p w:rsidR="00000000" w:rsidRDefault="005F3BDD">
          <w:pPr>
            <w:pStyle w:val="80F8C5A440C9463794FF5E03359DB676"/>
          </w:pPr>
          <w:r>
            <w:t>[Your Name]</w:t>
          </w:r>
        </w:p>
      </w:docPartBody>
    </w:docPart>
    <w:docPart>
      <w:docPartPr>
        <w:name w:val="A80A0D78024B48F1B7CE451DE8796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E4B81-C2DD-4E67-BE90-A4D81960DD51}"/>
      </w:docPartPr>
      <w:docPartBody>
        <w:p w:rsidR="00000000" w:rsidRDefault="005F3BDD">
          <w:pPr>
            <w:pStyle w:val="A80A0D78024B48F1B7CE451DE879690E"/>
          </w:pPr>
          <w:r>
            <w:t xml:space="preserve">Check out the quick tips below to help you get started. To replace tip text </w:t>
          </w:r>
          <w:r>
            <w:t>with your own, just click it and start typing.</w:t>
          </w:r>
        </w:p>
      </w:docPartBody>
    </w:docPart>
    <w:docPart>
      <w:docPartPr>
        <w:name w:val="E0C4F24B07064761A5E1893842114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75C5F-855A-42B2-A631-EB1B9F6C9F33}"/>
      </w:docPartPr>
      <w:docPartBody>
        <w:p w:rsidR="00000000" w:rsidRDefault="005F3BDD">
          <w:pPr>
            <w:pStyle w:val="E0C4F24B07064761A5E18938421144C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153766FC96847AF981BF6699FEEF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EF3FB-D927-4625-B1A1-0E62889FCC87}"/>
      </w:docPartPr>
      <w:docPartBody>
        <w:p w:rsidR="00000000" w:rsidRDefault="005F3BDD">
          <w:pPr>
            <w:pStyle w:val="9153766FC96847AF981BF6699FEEF2A1"/>
          </w:pPr>
          <w:r>
            <w:t>This is the place for a brief summary of your key responsibilities and most stellar accomplishments.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DD"/>
    <w:rsid w:val="005F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F8C5A440C9463794FF5E03359DB676">
    <w:name w:val="80F8C5A440C9463794FF5E03359DB676"/>
  </w:style>
  <w:style w:type="paragraph" w:customStyle="1" w:styleId="F6F17774F551484182E4FB8FE218D3AB">
    <w:name w:val="F6F17774F551484182E4FB8FE218D3AB"/>
  </w:style>
  <w:style w:type="paragraph" w:customStyle="1" w:styleId="746855E095F44B819EF9DD9619DE296B">
    <w:name w:val="746855E095F44B819EF9DD9619DE296B"/>
  </w:style>
  <w:style w:type="paragraph" w:customStyle="1" w:styleId="7B54BFDE43644D8199C375271EB91F0B">
    <w:name w:val="7B54BFDE43644D8199C375271EB91F0B"/>
  </w:style>
  <w:style w:type="paragraph" w:customStyle="1" w:styleId="A80A0D78024B48F1B7CE451DE879690E">
    <w:name w:val="A80A0D78024B48F1B7CE451DE879690E"/>
  </w:style>
  <w:style w:type="paragraph" w:customStyle="1" w:styleId="63795099562744BAA670A616207A7877">
    <w:name w:val="63795099562744BAA670A616207A7877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0C4F24B07064761A5E18938421144C3">
    <w:name w:val="E0C4F24B07064761A5E18938421144C3"/>
  </w:style>
  <w:style w:type="paragraph" w:customStyle="1" w:styleId="036116763D1B46459C423DC6B6CEF7E7">
    <w:name w:val="036116763D1B46459C423DC6B6CEF7E7"/>
  </w:style>
  <w:style w:type="paragraph" w:customStyle="1" w:styleId="ADEC48CE851B41CEB9275611DE7E2CE0">
    <w:name w:val="ADEC48CE851B41CEB9275611DE7E2CE0"/>
  </w:style>
  <w:style w:type="paragraph" w:customStyle="1" w:styleId="04C3A0BD963C44DEA744C69BC3F8700F">
    <w:name w:val="04C3A0BD963C44DEA744C69BC3F8700F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452F7D4D272C4E34ACF0D6FFCA8B7E54">
    <w:name w:val="452F7D4D272C4E34ACF0D6FFCA8B7E54"/>
  </w:style>
  <w:style w:type="paragraph" w:customStyle="1" w:styleId="9153766FC96847AF981BF6699FEEF2A1">
    <w:name w:val="9153766FC96847AF981BF6699FEEF2A1"/>
  </w:style>
  <w:style w:type="paragraph" w:customStyle="1" w:styleId="57EAEC3A4CCE4D1CBD6D9CA4A5DE5237">
    <w:name w:val="57EAEC3A4CCE4D1CBD6D9CA4A5DE5237"/>
  </w:style>
  <w:style w:type="paragraph" w:customStyle="1" w:styleId="6F0BC5779FA64B36908ED0130D2F5583">
    <w:name w:val="6F0BC5779FA64B36908ED0130D2F55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28</TotalTime>
  <Pages>2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jaafar</dc:creator>
  <cp:keywords/>
  <cp:lastModifiedBy>jaafar</cp:lastModifiedBy>
  <cp:revision>13</cp:revision>
  <dcterms:created xsi:type="dcterms:W3CDTF">2016-05-12T20:05:00Z</dcterms:created>
  <dcterms:modified xsi:type="dcterms:W3CDTF">2016-05-12T20:39:00Z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